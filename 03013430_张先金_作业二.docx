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07" w:rsidRPr="003B0125" w:rsidRDefault="00B62307" w:rsidP="003B0125">
      <w:pPr>
        <w:jc w:val="center"/>
        <w:rPr>
          <w:b/>
          <w:sz w:val="44"/>
          <w:szCs w:val="44"/>
        </w:rPr>
      </w:pPr>
      <w:r w:rsidRPr="003B0125">
        <w:rPr>
          <w:b/>
          <w:sz w:val="44"/>
          <w:szCs w:val="44"/>
        </w:rPr>
        <w:t>GITHUB</w:t>
      </w:r>
      <w:r w:rsidRPr="003B0125">
        <w:rPr>
          <w:rFonts w:hint="eastAsia"/>
          <w:b/>
          <w:sz w:val="44"/>
          <w:szCs w:val="44"/>
        </w:rPr>
        <w:t>账户建立及完善</w:t>
      </w:r>
    </w:p>
    <w:p w:rsidR="00B62307" w:rsidRPr="00DE66A6" w:rsidRDefault="00B62307" w:rsidP="003B0125">
      <w:pPr>
        <w:ind w:firstLineChars="200" w:firstLine="31680"/>
        <w:rPr>
          <w:rFonts w:ascii="宋体" w:cs="Arial"/>
          <w:sz w:val="24"/>
          <w:szCs w:val="24"/>
          <w:shd w:val="clear" w:color="auto" w:fill="FFFFFF"/>
        </w:rPr>
      </w:pPr>
      <w:r w:rsidRPr="00DE66A6">
        <w:rPr>
          <w:rFonts w:ascii="宋体" w:hAnsi="宋体" w:cs="Arial"/>
          <w:sz w:val="24"/>
          <w:szCs w:val="24"/>
          <w:shd w:val="clear" w:color="auto" w:fill="FFFFFF"/>
        </w:rPr>
        <w:t>Git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是一个分布式的版本控制系统，最初由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Linus Torvalds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编写，用作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Linux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内核代码的管理。在推出后，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Git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在其它项目中也取得了很大成功，尤其是在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Ruby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社区中。目前，包括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Rubinius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、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Merb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和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Bitcoin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在内的很多知名项目都使用了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Git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。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Git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同样可以被诸如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Capistrano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和</w:t>
      </w:r>
      <w:r w:rsidRPr="00DE66A6">
        <w:rPr>
          <w:rFonts w:ascii="宋体" w:hAnsi="宋体" w:cs="Arial"/>
          <w:sz w:val="24"/>
          <w:szCs w:val="24"/>
          <w:shd w:val="clear" w:color="auto" w:fill="FFFFFF"/>
        </w:rPr>
        <w:t>Vlad the Deployer</w:t>
      </w:r>
      <w:r w:rsidRPr="00DE66A6">
        <w:rPr>
          <w:rFonts w:ascii="宋体" w:hAnsi="宋体" w:cs="Arial" w:hint="eastAsia"/>
          <w:sz w:val="24"/>
          <w:szCs w:val="24"/>
          <w:shd w:val="clear" w:color="auto" w:fill="FFFFFF"/>
        </w:rPr>
        <w:t>这样的部署工具所使用。</w:t>
      </w:r>
    </w:p>
    <w:p w:rsidR="00B62307" w:rsidRPr="00DE66A6" w:rsidRDefault="00B62307" w:rsidP="0058472F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 w:rsidRPr="00DE66A6">
        <w:rPr>
          <w:rFonts w:ascii="宋体" w:hAnsi="宋体" w:hint="eastAsia"/>
          <w:sz w:val="24"/>
          <w:szCs w:val="24"/>
        </w:rPr>
        <w:t>登陆网站</w:t>
      </w:r>
      <w:r w:rsidRPr="00DE66A6">
        <w:rPr>
          <w:rFonts w:ascii="宋体" w:hAnsi="宋体"/>
          <w:sz w:val="24"/>
          <w:szCs w:val="24"/>
        </w:rPr>
        <w:t>https://github.com/Py03013052</w:t>
      </w:r>
      <w:r w:rsidRPr="00DE66A6">
        <w:rPr>
          <w:rFonts w:ascii="宋体" w:hAnsi="宋体" w:hint="eastAsia"/>
          <w:sz w:val="24"/>
          <w:szCs w:val="24"/>
        </w:rPr>
        <w:t>，点击</w:t>
      </w:r>
      <w:r w:rsidRPr="00DE66A6">
        <w:rPr>
          <w:rFonts w:ascii="宋体" w:hAnsi="宋体"/>
          <w:sz w:val="24"/>
          <w:szCs w:val="24"/>
        </w:rPr>
        <w:t>Sign up</w:t>
      </w:r>
      <w:r w:rsidRPr="00DE66A6">
        <w:rPr>
          <w:rFonts w:ascii="宋体" w:hAnsi="宋体" w:hint="eastAsia"/>
          <w:sz w:val="24"/>
          <w:szCs w:val="24"/>
        </w:rPr>
        <w:t>按钮，注册账户</w:t>
      </w:r>
    </w:p>
    <w:p w:rsidR="00B62307" w:rsidRPr="00DE66A6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68pt" o:preferrelative="f">
            <v:imagedata r:id="rId7" o:title=""/>
            <o:lock v:ext="edit" aspectratio="f"/>
          </v:shape>
        </w:pict>
      </w:r>
    </w:p>
    <w:p w:rsidR="00B62307" w:rsidRPr="00D84FA9" w:rsidRDefault="00B62307" w:rsidP="00D84FA9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 w:rsidRPr="00221453">
        <w:rPr>
          <w:rFonts w:ascii="宋体" w:hAnsi="宋体" w:hint="eastAsia"/>
          <w:sz w:val="24"/>
          <w:szCs w:val="24"/>
        </w:rPr>
        <w:t>按要求填写相关信息，填写完毕之后点击“</w:t>
      </w:r>
      <w:r w:rsidRPr="00221453">
        <w:rPr>
          <w:rFonts w:ascii="宋体" w:hAnsi="宋体"/>
          <w:sz w:val="24"/>
          <w:szCs w:val="24"/>
        </w:rPr>
        <w:t>Create an account</w:t>
      </w:r>
      <w:r w:rsidRPr="00221453">
        <w:rPr>
          <w:rFonts w:ascii="宋体" w:hAnsi="宋体" w:hint="eastAsia"/>
          <w:sz w:val="24"/>
          <w:szCs w:val="24"/>
        </w:rPr>
        <w:t>”创建好自己的个人账户。</w:t>
      </w:r>
    </w:p>
    <w:p w:rsidR="00B62307" w:rsidRPr="00DE66A6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26" type="#_x0000_t75" style="width:424.5pt;height:309.75pt" o:preferrelative="f">
            <v:imagedata r:id="rId8" o:title=""/>
            <o:lock v:ext="edit" aspectratio="f"/>
          </v:shape>
        </w:pict>
      </w:r>
    </w:p>
    <w:p w:rsidR="00B62307" w:rsidRPr="00DE66A6" w:rsidRDefault="00B62307" w:rsidP="00221453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 w:rsidRPr="00221453">
        <w:rPr>
          <w:rFonts w:ascii="宋体" w:hAnsi="宋体" w:hint="eastAsia"/>
          <w:sz w:val="24"/>
          <w:szCs w:val="24"/>
        </w:rPr>
        <w:t>在创建完成个人账户之后，系统将自动发出邮件请您核实邮箱，界面如下，点击“</w:t>
      </w:r>
      <w:r w:rsidRPr="00221453">
        <w:rPr>
          <w:rFonts w:ascii="宋体" w:hAnsi="宋体"/>
          <w:sz w:val="24"/>
          <w:szCs w:val="24"/>
        </w:rPr>
        <w:t>verify email address</w:t>
      </w:r>
      <w:r w:rsidRPr="00221453">
        <w:rPr>
          <w:rFonts w:ascii="宋体" w:hAnsi="宋体" w:hint="eastAsia"/>
          <w:sz w:val="24"/>
          <w:szCs w:val="24"/>
        </w:rPr>
        <w:t>”进行邮箱核实。系统确认邮箱无误之后将自动进入</w:t>
      </w:r>
      <w:r w:rsidRPr="00221453">
        <w:rPr>
          <w:rFonts w:ascii="宋体" w:hAnsi="宋体"/>
          <w:sz w:val="24"/>
          <w:szCs w:val="24"/>
        </w:rPr>
        <w:t>GitHub</w:t>
      </w:r>
      <w:r w:rsidRPr="00221453">
        <w:rPr>
          <w:rFonts w:ascii="宋体" w:hAnsi="宋体" w:hint="eastAsia"/>
          <w:sz w:val="24"/>
          <w:szCs w:val="24"/>
        </w:rPr>
        <w:t>界面。</w:t>
      </w:r>
    </w:p>
    <w:p w:rsidR="00B62307" w:rsidRPr="00221453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27" type="#_x0000_t75" style="width:423.75pt;height:226.5pt" o:preferrelative="f">
            <v:imagedata r:id="rId9" o:title="" croptop="12894f"/>
            <o:lock v:ext="edit" aspectratio="f"/>
          </v:shape>
        </w:pict>
      </w:r>
    </w:p>
    <w:p w:rsidR="00B62307" w:rsidRPr="00DE66A6" w:rsidRDefault="00B62307" w:rsidP="008776F1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 w:rsidRPr="00DE66A6">
        <w:rPr>
          <w:rFonts w:ascii="宋体" w:hAnsi="宋体" w:hint="eastAsia"/>
          <w:sz w:val="24"/>
          <w:szCs w:val="24"/>
        </w:rPr>
        <w:t>登陆账户，建立仓库，分别用于：存放文档作业、放代码作业</w:t>
      </w:r>
    </w:p>
    <w:p w:rsidR="00B62307" w:rsidRPr="008776F1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28" type="#_x0000_t75" style="width:424.5pt;height:112.5pt" o:preferrelative="f">
            <v:imagedata r:id="rId10" o:title=""/>
            <o:lock v:ext="edit" aspectratio="f"/>
          </v:shape>
        </w:pict>
      </w:r>
      <w:r w:rsidRPr="008776F1">
        <w:rPr>
          <w:rFonts w:ascii="宋体"/>
          <w:sz w:val="24"/>
          <w:szCs w:val="24"/>
        </w:rPr>
        <w:t xml:space="preserve"> </w:t>
      </w:r>
      <w:r w:rsidRPr="00E36F1C">
        <w:rPr>
          <w:rFonts w:ascii="宋体"/>
          <w:sz w:val="24"/>
          <w:szCs w:val="24"/>
        </w:rPr>
        <w:pict>
          <v:shape id="_x0000_i1029" type="#_x0000_t75" style="width:423pt;height:283.5pt" o:preferrelative="f">
            <v:imagedata r:id="rId11" o:title=""/>
            <o:lock v:ext="edit" aspectratio="f"/>
          </v:shape>
        </w:pict>
      </w:r>
    </w:p>
    <w:p w:rsidR="00B62307" w:rsidRPr="00DE66A6" w:rsidRDefault="00B62307" w:rsidP="0058472F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</w:t>
      </w:r>
      <w:r w:rsidRPr="00DE66A6">
        <w:rPr>
          <w:rFonts w:ascii="宋体" w:hAnsi="宋体"/>
          <w:sz w:val="24"/>
          <w:szCs w:val="24"/>
        </w:rPr>
        <w:t>README.md</w:t>
      </w:r>
    </w:p>
    <w:p w:rsidR="00B62307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30" type="#_x0000_t75" style="width:422.25pt;height:113.25pt" o:preferrelative="f">
            <v:imagedata r:id="rId12" o:title=""/>
            <o:lock v:ext="edit" aspectratio="f"/>
          </v:shape>
        </w:pict>
      </w:r>
    </w:p>
    <w:p w:rsidR="00B62307" w:rsidRPr="00DE66A6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31" type="#_x0000_t75" style="width:204pt;height:140.25pt" o:preferrelative="f">
            <v:imagedata r:id="rId13" o:title=""/>
            <o:lock v:ext="edit" aspectratio="f"/>
          </v:shape>
        </w:pict>
      </w:r>
      <w:r w:rsidRPr="00E36F1C">
        <w:rPr>
          <w:rFonts w:ascii="宋体"/>
          <w:sz w:val="24"/>
          <w:szCs w:val="24"/>
        </w:rPr>
        <w:pict>
          <v:shape id="_x0000_i1032" type="#_x0000_t75" style="width:202.5pt;height:141pt" o:preferrelative="f">
            <v:imagedata r:id="rId14" o:title=""/>
            <o:lock v:ext="edit" aspectratio="f"/>
          </v:shape>
        </w:pict>
      </w:r>
    </w:p>
    <w:p w:rsidR="00B62307" w:rsidRPr="00DE66A6" w:rsidRDefault="00B62307" w:rsidP="0058472F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 w:hAnsi="宋体" w:cs="宋体"/>
          <w:kern w:val="0"/>
          <w:sz w:val="24"/>
          <w:szCs w:val="24"/>
        </w:rPr>
      </w:pPr>
      <w:r w:rsidRPr="00DE66A6">
        <w:rPr>
          <w:rFonts w:ascii="宋体" w:hAnsi="宋体" w:cs="宋体" w:hint="eastAsia"/>
          <w:kern w:val="0"/>
          <w:sz w:val="24"/>
          <w:szCs w:val="24"/>
        </w:rPr>
        <w:t>加入课程社区</w:t>
      </w:r>
      <w:r w:rsidRPr="00DE66A6">
        <w:rPr>
          <w:rFonts w:ascii="宋体" w:hAnsi="宋体" w:cs="宋体"/>
          <w:kern w:val="0"/>
          <w:sz w:val="24"/>
          <w:szCs w:val="24"/>
        </w:rPr>
        <w:t>https://github.com/Py03013052/</w:t>
      </w:r>
    </w:p>
    <w:p w:rsidR="00B62307" w:rsidRPr="00DE66A6" w:rsidRDefault="00B62307">
      <w:pPr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33" type="#_x0000_t75" style="width:423pt;height:170.25pt" o:preferrelative="f">
            <v:imagedata r:id="rId15" o:title=""/>
            <o:lock v:ext="edit" aspectratio="f"/>
          </v:shape>
        </w:pict>
      </w:r>
      <w:r w:rsidRPr="00C7091B">
        <w:rPr>
          <w:rFonts w:ascii="宋体"/>
          <w:sz w:val="24"/>
          <w:szCs w:val="24"/>
        </w:rPr>
        <w:t xml:space="preserve"> </w:t>
      </w:r>
      <w:r w:rsidRPr="00E36F1C">
        <w:rPr>
          <w:rFonts w:ascii="宋体"/>
          <w:sz w:val="24"/>
          <w:szCs w:val="24"/>
        </w:rPr>
        <w:pict>
          <v:shape id="_x0000_i1034" type="#_x0000_t75" style="width:423.75pt;height:183pt" o:preferrelative="f">
            <v:imagedata r:id="rId16" o:title=""/>
            <o:lock v:ext="edit" aspectratio="f"/>
          </v:shape>
        </w:pict>
      </w:r>
      <w:r w:rsidRPr="00E36F1C">
        <w:rPr>
          <w:rFonts w:ascii="宋体"/>
          <w:sz w:val="24"/>
          <w:szCs w:val="24"/>
        </w:rPr>
        <w:pict>
          <v:shape id="_x0000_i1035" type="#_x0000_t75" style="width:424.5pt;height:195.75pt" o:preferrelative="f">
            <v:imagedata r:id="rId17" o:title=""/>
            <o:lock v:ext="edit" aspectratio="f"/>
          </v:shape>
        </w:pict>
      </w:r>
    </w:p>
    <w:p w:rsidR="00B62307" w:rsidRDefault="00B62307" w:rsidP="003120CA">
      <w:pPr>
        <w:pStyle w:val="ListParagraph"/>
        <w:numPr>
          <w:ilvl w:val="0"/>
          <w:numId w:val="1"/>
        </w:numPr>
        <w:ind w:firstLineChars="0"/>
        <w:outlineLvl w:val="1"/>
        <w:rPr>
          <w:rFonts w:ascii="宋体"/>
          <w:sz w:val="24"/>
          <w:szCs w:val="24"/>
        </w:rPr>
      </w:pPr>
      <w:r w:rsidRPr="00DE66A6">
        <w:rPr>
          <w:rFonts w:ascii="宋体" w:hAnsi="宋体"/>
          <w:sz w:val="24"/>
          <w:szCs w:val="24"/>
        </w:rPr>
        <w:t>fork</w:t>
      </w:r>
      <w:r w:rsidRPr="00DE66A6">
        <w:rPr>
          <w:rFonts w:ascii="宋体" w:hAnsi="宋体" w:hint="eastAsia"/>
          <w:sz w:val="24"/>
          <w:szCs w:val="24"/>
        </w:rPr>
        <w:t>与课程内容有关的仓库</w:t>
      </w:r>
    </w:p>
    <w:p w:rsidR="00B62307" w:rsidRPr="00DE66A6" w:rsidRDefault="00B62307" w:rsidP="003120CA">
      <w:pPr>
        <w:pStyle w:val="ListParagraph"/>
        <w:ind w:firstLineChars="0" w:firstLine="0"/>
        <w:outlineLvl w:val="1"/>
        <w:rPr>
          <w:rFonts w:ascii="宋体"/>
          <w:sz w:val="24"/>
          <w:szCs w:val="24"/>
        </w:rPr>
      </w:pPr>
      <w:r w:rsidRPr="00E36F1C">
        <w:rPr>
          <w:rFonts w:ascii="宋体"/>
          <w:sz w:val="24"/>
          <w:szCs w:val="24"/>
        </w:rPr>
        <w:pict>
          <v:shape id="_x0000_i1036" type="#_x0000_t75" style="width:423pt;height:140.25pt" o:preferrelative="f">
            <v:imagedata r:id="rId18" o:title=""/>
            <o:lock v:ext="edit" aspectratio="f"/>
          </v:shape>
        </w:pict>
      </w:r>
    </w:p>
    <w:p w:rsidR="00B62307" w:rsidRPr="00DE66A6" w:rsidRDefault="00B62307">
      <w:r>
        <w:pict>
          <v:shape id="_x0000_i1037" type="#_x0000_t75" style="width:422.25pt;height:140.25pt" o:preferrelative="f">
            <v:imagedata r:id="rId19" o:title=""/>
            <o:lock v:ext="edit" aspectratio="f"/>
          </v:shape>
        </w:pict>
      </w:r>
    </w:p>
    <w:sectPr w:rsidR="00B62307" w:rsidRPr="00DE66A6" w:rsidSect="0040289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307" w:rsidRDefault="00B62307" w:rsidP="00DE66A6">
      <w:r>
        <w:separator/>
      </w:r>
    </w:p>
  </w:endnote>
  <w:endnote w:type="continuationSeparator" w:id="1">
    <w:p w:rsidR="00B62307" w:rsidRDefault="00B62307" w:rsidP="00DE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07" w:rsidRDefault="00B62307" w:rsidP="00221453">
    <w:pPr>
      <w:pStyle w:val="Footer"/>
      <w:ind w:right="180"/>
      <w:jc w:val="right"/>
    </w:pPr>
  </w:p>
  <w:p w:rsidR="00B62307" w:rsidRDefault="00B62307" w:rsidP="00642F4C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307" w:rsidRDefault="00B62307" w:rsidP="00DE66A6">
      <w:r>
        <w:separator/>
      </w:r>
    </w:p>
  </w:footnote>
  <w:footnote w:type="continuationSeparator" w:id="1">
    <w:p w:rsidR="00B62307" w:rsidRDefault="00B62307" w:rsidP="00DE66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07" w:rsidRDefault="00B62307">
    <w:pPr>
      <w:pStyle w:val="Header"/>
    </w:pPr>
    <w:r>
      <w:rPr>
        <w:rFonts w:hint="eastAsia"/>
      </w:rPr>
      <w:t>课程实践作业二</w:t>
    </w:r>
    <w:r>
      <w:t xml:space="preserve"> 03013430 </w:t>
    </w:r>
    <w:r>
      <w:rPr>
        <w:rFonts w:hint="eastAsia"/>
      </w:rPr>
      <w:t>张先金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9089B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034BBA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F4EFE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366B53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9CEBB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870FE8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3DE26A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DC217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3CEB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FA0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C85054A"/>
    <w:multiLevelType w:val="hybridMultilevel"/>
    <w:tmpl w:val="B7E2EF6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13A2"/>
    <w:rsid w:val="001F42E2"/>
    <w:rsid w:val="00221453"/>
    <w:rsid w:val="003120CA"/>
    <w:rsid w:val="0034486F"/>
    <w:rsid w:val="003B0125"/>
    <w:rsid w:val="00402896"/>
    <w:rsid w:val="00507D37"/>
    <w:rsid w:val="0058472F"/>
    <w:rsid w:val="00642F4C"/>
    <w:rsid w:val="006B404C"/>
    <w:rsid w:val="007D69DD"/>
    <w:rsid w:val="007F7002"/>
    <w:rsid w:val="008100DD"/>
    <w:rsid w:val="008776F1"/>
    <w:rsid w:val="00AA13A2"/>
    <w:rsid w:val="00B20279"/>
    <w:rsid w:val="00B62307"/>
    <w:rsid w:val="00BB4F1F"/>
    <w:rsid w:val="00C31442"/>
    <w:rsid w:val="00C7091B"/>
    <w:rsid w:val="00D84FA9"/>
    <w:rsid w:val="00DC60E9"/>
    <w:rsid w:val="00DE66A6"/>
    <w:rsid w:val="00E2026C"/>
    <w:rsid w:val="00E36F1C"/>
    <w:rsid w:val="00EB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9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A13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13A2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DE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66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66A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E66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E66A6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3B012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66A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4</Pages>
  <Words>74</Words>
  <Characters>425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GITHUB账户建立过程</dc:title>
  <dc:subject/>
  <dc:creator>1</dc:creator>
  <cp:keywords/>
  <dc:description/>
  <cp:lastModifiedBy>03A13430张先金</cp:lastModifiedBy>
  <cp:revision>3</cp:revision>
  <dcterms:created xsi:type="dcterms:W3CDTF">2016-03-21T10:40:00Z</dcterms:created>
  <dcterms:modified xsi:type="dcterms:W3CDTF">2016-03-21T11:28:00Z</dcterms:modified>
</cp:coreProperties>
</file>